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97E" w:rsidRDefault="00444E9C" w:rsidP="00D6597E">
      <w:pPr>
        <w:rPr>
          <w:sz w:val="24"/>
          <w:szCs w:val="24"/>
        </w:rPr>
      </w:pPr>
      <w:r>
        <w:rPr>
          <w:b/>
          <w:sz w:val="44"/>
          <w:szCs w:val="44"/>
        </w:rPr>
        <w:t>TDEE Plan – Jan ‘17</w:t>
      </w:r>
      <w:r w:rsidR="00DE4616">
        <w:rPr>
          <w:b/>
          <w:sz w:val="44"/>
          <w:szCs w:val="44"/>
        </w:rPr>
        <w:t xml:space="preserve"> </w:t>
      </w:r>
      <w:r>
        <w:rPr>
          <w:sz w:val="24"/>
          <w:szCs w:val="24"/>
        </w:rPr>
        <w:t>Pending Review</w:t>
      </w:r>
    </w:p>
    <w:p w:rsidR="00444E9C" w:rsidRPr="00DE4616" w:rsidRDefault="00444E9C" w:rsidP="00D6597E">
      <w:pPr>
        <w:rPr>
          <w:sz w:val="24"/>
          <w:szCs w:val="24"/>
        </w:rPr>
      </w:pPr>
      <w:r>
        <w:rPr>
          <w:sz w:val="24"/>
          <w:szCs w:val="24"/>
        </w:rPr>
        <w:t>My TDEE calculations show a daily expenditure of 3</w:t>
      </w:r>
      <w:r w:rsidR="0083211A">
        <w:rPr>
          <w:sz w:val="24"/>
          <w:szCs w:val="24"/>
        </w:rPr>
        <w:t>,</w:t>
      </w:r>
      <w:r>
        <w:rPr>
          <w:sz w:val="24"/>
          <w:szCs w:val="24"/>
        </w:rPr>
        <w:t>200 calories with a consumption of ~3</w:t>
      </w:r>
      <w:r w:rsidR="0083211A">
        <w:rPr>
          <w:sz w:val="24"/>
          <w:szCs w:val="24"/>
        </w:rPr>
        <w:t>,</w:t>
      </w:r>
      <w:r>
        <w:rPr>
          <w:sz w:val="24"/>
          <w:szCs w:val="24"/>
        </w:rPr>
        <w:t>600 calories per day to achieve 4lbs of muscle growth per month.</w:t>
      </w:r>
    </w:p>
    <w:bookmarkStart w:id="0" w:name="_MON_1546059525"/>
    <w:bookmarkEnd w:id="0"/>
    <w:p w:rsidR="00D6597E" w:rsidRPr="00D6597E" w:rsidRDefault="00444E9C" w:rsidP="00444E9C">
      <w:pPr>
        <w:jc w:val="center"/>
      </w:pPr>
      <w:r>
        <w:object w:dxaOrig="8277" w:dyaOrig="6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14pt;height:306.65pt" o:ole="">
            <v:imagedata r:id="rId8" o:title=""/>
          </v:shape>
          <o:OLEObject Type="Embed" ProgID="Excel.Sheet.8" ShapeID="_x0000_i1044" DrawAspect="Content" ObjectID="_1546062580" r:id="rId9"/>
        </w:object>
      </w:r>
    </w:p>
    <w:p w:rsidR="0032402A" w:rsidRDefault="0032402A" w:rsidP="0032402A">
      <w:r>
        <w:t>This is amazing, sheesh! I tried eating this quantity yesterday and gave in, I submitted at 2,400! I have been at 1,800 – 2,000 in the past three months.</w:t>
      </w:r>
    </w:p>
    <w:p w:rsidR="0032402A" w:rsidRDefault="0032402A" w:rsidP="00D6597E">
      <w:pPr>
        <w:rPr>
          <w:b/>
        </w:rPr>
      </w:pPr>
      <w:r>
        <w:rPr>
          <w:b/>
        </w:rPr>
        <w:t>Notes</w:t>
      </w:r>
    </w:p>
    <w:p w:rsidR="0032402A" w:rsidRDefault="0032402A" w:rsidP="0032402A">
      <w:pPr>
        <w:pStyle w:val="ListParagraph"/>
        <w:numPr>
          <w:ilvl w:val="0"/>
          <w:numId w:val="6"/>
        </w:numPr>
      </w:pPr>
      <w:r>
        <w:t xml:space="preserve">These are not constraints, this is a guide, for a </w:t>
      </w:r>
      <w:r>
        <w:t>busy overburdened schedule</w:t>
      </w:r>
    </w:p>
    <w:p w:rsidR="0032402A" w:rsidRDefault="0032402A" w:rsidP="0095618B">
      <w:pPr>
        <w:pStyle w:val="ListParagraph"/>
        <w:numPr>
          <w:ilvl w:val="0"/>
          <w:numId w:val="6"/>
        </w:numPr>
      </w:pPr>
      <w:r>
        <w:t>Most specifically, dinner is prepared and ready at home, every day and will be taken when possible</w:t>
      </w:r>
    </w:p>
    <w:p w:rsidR="0032402A" w:rsidRDefault="0032402A" w:rsidP="008B2348">
      <w:pPr>
        <w:pStyle w:val="ListParagraph"/>
        <w:numPr>
          <w:ilvl w:val="1"/>
          <w:numId w:val="6"/>
        </w:numPr>
      </w:pPr>
      <w:r>
        <w:t>Typically contains fresh-cooked chicken, soup and salads by Ma</w:t>
      </w:r>
    </w:p>
    <w:p w:rsidR="0032402A" w:rsidRDefault="0032402A" w:rsidP="0032402A">
      <w:pPr>
        <w:rPr>
          <w:b/>
        </w:rPr>
      </w:pPr>
    </w:p>
    <w:p w:rsidR="00444E9C" w:rsidRDefault="00444E9C" w:rsidP="0032402A">
      <w:r w:rsidRPr="0032402A">
        <w:rPr>
          <w:b/>
        </w:rPr>
        <w:t>My Dietary Plan</w:t>
      </w:r>
      <w:r>
        <w:t xml:space="preserve"> (in consideration of past efforts and above tdee investigations)</w:t>
      </w:r>
    </w:p>
    <w:p w:rsidR="00444E9C" w:rsidRDefault="00444E9C" w:rsidP="00444E9C">
      <w:pPr>
        <w:pStyle w:val="ListParagraph"/>
        <w:numPr>
          <w:ilvl w:val="0"/>
          <w:numId w:val="5"/>
        </w:numPr>
      </w:pPr>
      <w:r>
        <w:t>2,</w:t>
      </w:r>
      <w:r w:rsidR="00E04700">
        <w:t>4</w:t>
      </w:r>
      <w:r>
        <w:t>00 calories per day</w:t>
      </w:r>
      <w:r w:rsidR="00E04700">
        <w:t xml:space="preserve"> with present gym &amp; fitness plan</w:t>
      </w:r>
    </w:p>
    <w:p w:rsidR="00444E9C" w:rsidRDefault="00444E9C" w:rsidP="00444E9C">
      <w:pPr>
        <w:pStyle w:val="ListParagraph"/>
        <w:numPr>
          <w:ilvl w:val="0"/>
          <w:numId w:val="5"/>
        </w:numPr>
      </w:pPr>
      <w:r>
        <w:t>All micro-nutrients met</w:t>
      </w:r>
    </w:p>
    <w:p w:rsidR="00444E9C" w:rsidRDefault="00444E9C" w:rsidP="00444E9C">
      <w:pPr>
        <w:pStyle w:val="ListParagraph"/>
        <w:numPr>
          <w:ilvl w:val="0"/>
          <w:numId w:val="5"/>
        </w:numPr>
      </w:pPr>
      <w:r>
        <w:t>150g protein min</w:t>
      </w:r>
    </w:p>
    <w:p w:rsidR="00444E9C" w:rsidRDefault="00444E9C" w:rsidP="00444E9C">
      <w:pPr>
        <w:pStyle w:val="ListParagraph"/>
        <w:numPr>
          <w:ilvl w:val="0"/>
          <w:numId w:val="5"/>
        </w:numPr>
      </w:pPr>
      <w:r>
        <w:t>PCF is 30/40/40%</w:t>
      </w:r>
      <w:r w:rsidR="008F0BE2">
        <w:t xml:space="preserve"> (target)</w:t>
      </w:r>
    </w:p>
    <w:p w:rsidR="008F0BE2" w:rsidRDefault="008F0BE2" w:rsidP="008F0BE2">
      <w:pPr>
        <w:pStyle w:val="ListParagraph"/>
        <w:numPr>
          <w:ilvl w:val="1"/>
          <w:numId w:val="5"/>
        </w:numPr>
      </w:pPr>
      <w:r>
        <w:t>Current is (151g/281g/74g), Fats are too low?</w:t>
      </w:r>
    </w:p>
    <w:p w:rsidR="008F0BE2" w:rsidRDefault="008F0BE2" w:rsidP="008F0BE2">
      <w:pPr>
        <w:pStyle w:val="ListParagraph"/>
        <w:numPr>
          <w:ilvl w:val="0"/>
          <w:numId w:val="5"/>
        </w:numPr>
      </w:pPr>
      <w:r>
        <w:t>Lots of water, all of the time and everywhere (car, office, home, etc</w:t>
      </w:r>
      <w:r>
        <w:t>.</w:t>
      </w:r>
      <w:r>
        <w:t>)</w:t>
      </w:r>
    </w:p>
    <w:p w:rsidR="008F0BE2" w:rsidRDefault="008F0BE2" w:rsidP="008F0BE2">
      <w:pPr>
        <w:pStyle w:val="ListParagraph"/>
        <w:ind w:left="360"/>
      </w:pPr>
    </w:p>
    <w:p w:rsidR="008F0BE2" w:rsidRPr="008F0BE2" w:rsidRDefault="008F0BE2" w:rsidP="008F0BE2">
      <w:pPr>
        <w:rPr>
          <w:b/>
        </w:rPr>
      </w:pPr>
      <w:r w:rsidRPr="008F0BE2">
        <w:rPr>
          <w:b/>
        </w:rPr>
        <w:t xml:space="preserve">My </w:t>
      </w:r>
      <w:r>
        <w:rPr>
          <w:b/>
        </w:rPr>
        <w:t>Plan (</w:t>
      </w:r>
      <w:r w:rsidR="0083211A">
        <w:rPr>
          <w:b/>
        </w:rPr>
        <w:t>1/14 - 2/14</w:t>
      </w:r>
      <w:r>
        <w:rPr>
          <w:b/>
        </w:rPr>
        <w:t>)</w:t>
      </w:r>
      <w:r w:rsidRPr="008F0BE2">
        <w:rPr>
          <w:b/>
        </w:rPr>
        <w:t xml:space="preserve"> </w:t>
      </w:r>
    </w:p>
    <w:p w:rsidR="006B77A4" w:rsidRDefault="008F0BE2" w:rsidP="0083211A">
      <w:r>
        <w:t>The current phase is a distinct &amp; novel state of transition, I will pursue for about one month and see the outcome</w:t>
      </w:r>
    </w:p>
    <w:p w:rsidR="006B77A4" w:rsidRDefault="006B77A4" w:rsidP="0083211A">
      <w:pPr>
        <w:sectPr w:rsidR="006B77A4" w:rsidSect="00564203">
          <w:type w:val="continuous"/>
          <w:pgSz w:w="12240" w:h="15840"/>
          <w:pgMar w:top="720" w:right="720" w:bottom="720" w:left="720" w:header="720" w:footer="360" w:gutter="0"/>
          <w:cols w:space="720"/>
          <w:titlePg/>
          <w:docGrid w:linePitch="360"/>
        </w:sectPr>
      </w:pPr>
    </w:p>
    <w:p w:rsidR="00A264F9" w:rsidRDefault="00A264F9" w:rsidP="00A264F9">
      <w:pPr>
        <w:spacing w:after="80" w:line="240" w:lineRule="auto"/>
        <w:rPr>
          <w:sz w:val="24"/>
          <w:szCs w:val="24"/>
        </w:rPr>
      </w:pPr>
      <w:r w:rsidRPr="00A264F9">
        <w:rPr>
          <w:b/>
          <w:sz w:val="44"/>
          <w:szCs w:val="44"/>
        </w:rPr>
        <w:lastRenderedPageBreak/>
        <w:t xml:space="preserve">Diet Plan </w:t>
      </w:r>
      <w:r>
        <w:rPr>
          <w:b/>
          <w:sz w:val="44"/>
          <w:szCs w:val="44"/>
        </w:rPr>
        <w:t>–</w:t>
      </w:r>
      <w:r w:rsidRPr="00A264F9">
        <w:rPr>
          <w:b/>
          <w:sz w:val="44"/>
          <w:szCs w:val="44"/>
        </w:rPr>
        <w:t xml:space="preserve"> January</w:t>
      </w:r>
      <w:r>
        <w:rPr>
          <w:b/>
          <w:sz w:val="44"/>
          <w:szCs w:val="44"/>
        </w:rPr>
        <w:t xml:space="preserve"> </w:t>
      </w:r>
      <w:r>
        <w:rPr>
          <w:sz w:val="24"/>
          <w:szCs w:val="24"/>
        </w:rPr>
        <w:t>(Up for negotiation!)</w:t>
      </w:r>
      <w:bookmarkStart w:id="1" w:name="_GoBack"/>
      <w:bookmarkEnd w:id="1"/>
    </w:p>
    <w:p w:rsidR="00A264F9" w:rsidRDefault="00A264F9" w:rsidP="00A264F9">
      <w:r>
        <w:rPr>
          <w:sz w:val="24"/>
          <w:szCs w:val="24"/>
        </w:rPr>
        <w:t xml:space="preserve">      </w:t>
      </w:r>
      <w:bookmarkStart w:id="2" w:name="_MON_1546062277"/>
      <w:bookmarkEnd w:id="2"/>
      <w:r>
        <w:rPr>
          <w:sz w:val="24"/>
          <w:szCs w:val="24"/>
        </w:rPr>
        <w:object w:dxaOrig="6854" w:dyaOrig="1210">
          <v:shape id="_x0000_i1123" type="#_x0000_t75" style="width:312.65pt;height:54.65pt" o:ole="">
            <v:imagedata r:id="rId10" o:title=""/>
          </v:shape>
          <o:OLEObject Type="Embed" ProgID="Excel.Sheet.8" ShapeID="_x0000_i1123" DrawAspect="Content" ObjectID="_1546062581" r:id="rId11"/>
        </w:object>
      </w:r>
      <w:r>
        <w:t xml:space="preserve">     </w:t>
      </w:r>
    </w:p>
    <w:bookmarkStart w:id="3" w:name="_MON_1546061979"/>
    <w:bookmarkEnd w:id="3"/>
    <w:p w:rsidR="00A264F9" w:rsidRPr="00A264F9" w:rsidRDefault="00A264F9" w:rsidP="0083211A">
      <w:r>
        <w:object w:dxaOrig="17532" w:dyaOrig="10766">
          <v:shape id="_x0000_i1100" type="#_x0000_t75" style="width:716pt;height:440pt" o:ole="">
            <v:imagedata r:id="rId12" o:title=""/>
          </v:shape>
          <o:OLEObject Type="Embed" ProgID="Excel.Sheet.8" ShapeID="_x0000_i1100" DrawAspect="Content" ObjectID="_1546062582" r:id="rId13"/>
        </w:object>
      </w:r>
      <w:r>
        <w:tab/>
      </w:r>
    </w:p>
    <w:sectPr w:rsidR="00A264F9" w:rsidRPr="00A264F9" w:rsidSect="006B77A4">
      <w:pgSz w:w="15840" w:h="12240" w:orient="landscape"/>
      <w:pgMar w:top="720" w:right="720" w:bottom="720" w:left="72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1D2" w:rsidRDefault="00C321D2" w:rsidP="000E4708">
      <w:pPr>
        <w:spacing w:after="0" w:line="240" w:lineRule="auto"/>
      </w:pPr>
      <w:r>
        <w:separator/>
      </w:r>
    </w:p>
  </w:endnote>
  <w:endnote w:type="continuationSeparator" w:id="0">
    <w:p w:rsidR="00C321D2" w:rsidRDefault="00C321D2" w:rsidP="000E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1D2" w:rsidRDefault="00C321D2" w:rsidP="000E4708">
      <w:pPr>
        <w:spacing w:after="0" w:line="240" w:lineRule="auto"/>
      </w:pPr>
      <w:r>
        <w:separator/>
      </w:r>
    </w:p>
  </w:footnote>
  <w:footnote w:type="continuationSeparator" w:id="0">
    <w:p w:rsidR="00C321D2" w:rsidRDefault="00C321D2" w:rsidP="000E4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F0BAA"/>
    <w:multiLevelType w:val="hybridMultilevel"/>
    <w:tmpl w:val="5346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1324D"/>
    <w:multiLevelType w:val="hybridMultilevel"/>
    <w:tmpl w:val="ED1C1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7C5C48"/>
    <w:multiLevelType w:val="multilevel"/>
    <w:tmpl w:val="E1285D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5215EF8"/>
    <w:multiLevelType w:val="hybridMultilevel"/>
    <w:tmpl w:val="1F1CB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542BE2"/>
    <w:multiLevelType w:val="hybridMultilevel"/>
    <w:tmpl w:val="93549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B28A2"/>
    <w:multiLevelType w:val="hybridMultilevel"/>
    <w:tmpl w:val="363E5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66"/>
    <w:rsid w:val="00055323"/>
    <w:rsid w:val="00097766"/>
    <w:rsid w:val="000E4708"/>
    <w:rsid w:val="001B5FFF"/>
    <w:rsid w:val="001B63EB"/>
    <w:rsid w:val="001D4285"/>
    <w:rsid w:val="001D5434"/>
    <w:rsid w:val="001E6811"/>
    <w:rsid w:val="001E79F0"/>
    <w:rsid w:val="00215539"/>
    <w:rsid w:val="0025445A"/>
    <w:rsid w:val="00263DA9"/>
    <w:rsid w:val="00297C1F"/>
    <w:rsid w:val="002B28D2"/>
    <w:rsid w:val="002B5705"/>
    <w:rsid w:val="002E2A56"/>
    <w:rsid w:val="003119E7"/>
    <w:rsid w:val="0032402A"/>
    <w:rsid w:val="00366EF1"/>
    <w:rsid w:val="003A6128"/>
    <w:rsid w:val="00421675"/>
    <w:rsid w:val="00427615"/>
    <w:rsid w:val="00432D3B"/>
    <w:rsid w:val="00437F33"/>
    <w:rsid w:val="00444E9C"/>
    <w:rsid w:val="004470DF"/>
    <w:rsid w:val="00475DC0"/>
    <w:rsid w:val="004E4BB3"/>
    <w:rsid w:val="004F39E6"/>
    <w:rsid w:val="005128C2"/>
    <w:rsid w:val="00523726"/>
    <w:rsid w:val="00564203"/>
    <w:rsid w:val="00570E7F"/>
    <w:rsid w:val="00575345"/>
    <w:rsid w:val="005812DA"/>
    <w:rsid w:val="005A0E04"/>
    <w:rsid w:val="005C34E5"/>
    <w:rsid w:val="005D5D4A"/>
    <w:rsid w:val="00614B80"/>
    <w:rsid w:val="006A1163"/>
    <w:rsid w:val="006B77A4"/>
    <w:rsid w:val="006D4A49"/>
    <w:rsid w:val="006E55FE"/>
    <w:rsid w:val="00700754"/>
    <w:rsid w:val="00716E2D"/>
    <w:rsid w:val="00717C78"/>
    <w:rsid w:val="00745F31"/>
    <w:rsid w:val="00775FC0"/>
    <w:rsid w:val="007E26CD"/>
    <w:rsid w:val="00807487"/>
    <w:rsid w:val="0083211A"/>
    <w:rsid w:val="00880DA2"/>
    <w:rsid w:val="00884EDE"/>
    <w:rsid w:val="008A5B47"/>
    <w:rsid w:val="008B3FEC"/>
    <w:rsid w:val="008F0BE2"/>
    <w:rsid w:val="009276D3"/>
    <w:rsid w:val="0094197E"/>
    <w:rsid w:val="0094212C"/>
    <w:rsid w:val="00A264F9"/>
    <w:rsid w:val="00A3784B"/>
    <w:rsid w:val="00A553FA"/>
    <w:rsid w:val="00AD00EC"/>
    <w:rsid w:val="00AD5B1F"/>
    <w:rsid w:val="00B0271D"/>
    <w:rsid w:val="00B51177"/>
    <w:rsid w:val="00B630C4"/>
    <w:rsid w:val="00BA446A"/>
    <w:rsid w:val="00BB75C8"/>
    <w:rsid w:val="00C05902"/>
    <w:rsid w:val="00C321D2"/>
    <w:rsid w:val="00C36706"/>
    <w:rsid w:val="00C735C1"/>
    <w:rsid w:val="00CD52A0"/>
    <w:rsid w:val="00D032BB"/>
    <w:rsid w:val="00D22A05"/>
    <w:rsid w:val="00D6597E"/>
    <w:rsid w:val="00D7578E"/>
    <w:rsid w:val="00DE4616"/>
    <w:rsid w:val="00E04700"/>
    <w:rsid w:val="00E204F5"/>
    <w:rsid w:val="00E429C0"/>
    <w:rsid w:val="00E614AD"/>
    <w:rsid w:val="00E94807"/>
    <w:rsid w:val="00E94865"/>
    <w:rsid w:val="00E9636E"/>
    <w:rsid w:val="00EA29F2"/>
    <w:rsid w:val="00EA37BD"/>
    <w:rsid w:val="00EC1207"/>
    <w:rsid w:val="00EF5683"/>
    <w:rsid w:val="00F02BE9"/>
    <w:rsid w:val="00F1234C"/>
    <w:rsid w:val="00F26CAC"/>
    <w:rsid w:val="00F43D88"/>
    <w:rsid w:val="00FD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FA4BA"/>
  <w15:chartTrackingRefBased/>
  <w15:docId w15:val="{0982D4AA-7F01-46C7-88F7-430B6475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97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71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71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71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71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71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71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71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71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708"/>
  </w:style>
  <w:style w:type="paragraph" w:styleId="Footer">
    <w:name w:val="footer"/>
    <w:basedOn w:val="Normal"/>
    <w:link w:val="FooterChar"/>
    <w:uiPriority w:val="99"/>
    <w:unhideWhenUsed/>
    <w:rsid w:val="000E4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708"/>
  </w:style>
  <w:style w:type="character" w:customStyle="1" w:styleId="Heading1Char">
    <w:name w:val="Heading 1 Char"/>
    <w:basedOn w:val="DefaultParagraphFont"/>
    <w:link w:val="Heading1"/>
    <w:uiPriority w:val="9"/>
    <w:rsid w:val="00D6597E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271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71D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7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7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7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7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7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7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C34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Standard">
    <w:name w:val="Standard"/>
    <w:basedOn w:val="TableNormal"/>
    <w:uiPriority w:val="99"/>
    <w:rsid w:val="004E4BB3"/>
    <w:pPr>
      <w:spacing w:after="0" w:line="240" w:lineRule="auto"/>
    </w:pPr>
    <w:rPr>
      <w:rFonts w:eastAsiaTheme="minorEastAsia"/>
      <w:lang w:bidi="en-US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blStylePr w:type="firstRow">
      <w:tblPr/>
      <w:tcPr>
        <w:tcBorders>
          <w:bottom w:val="nil"/>
        </w:tcBorders>
      </w:tcPr>
    </w:tblStylePr>
  </w:style>
  <w:style w:type="paragraph" w:customStyle="1" w:styleId="TableHeader">
    <w:name w:val="Table Header"/>
    <w:basedOn w:val="Normal"/>
    <w:qFormat/>
    <w:rsid w:val="004E4BB3"/>
    <w:pPr>
      <w:keepNext/>
      <w:keepLines/>
      <w:tabs>
        <w:tab w:val="left" w:pos="720"/>
      </w:tabs>
      <w:spacing w:after="0" w:line="240" w:lineRule="auto"/>
      <w:jc w:val="center"/>
    </w:pPr>
    <w:rPr>
      <w:rFonts w:eastAsiaTheme="minorEastAsia"/>
      <w:b/>
      <w:sz w:val="20"/>
      <w:lang w:bidi="en-US"/>
    </w:rPr>
  </w:style>
  <w:style w:type="character" w:styleId="Hyperlink">
    <w:name w:val="Hyperlink"/>
    <w:basedOn w:val="DefaultParagraphFont"/>
    <w:uiPriority w:val="99"/>
    <w:unhideWhenUsed/>
    <w:rsid w:val="00F123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234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59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9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9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9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9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7E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D5A76"/>
    <w:pPr>
      <w:numPr>
        <w:numId w:val="0"/>
      </w:numPr>
      <w:spacing w:before="240"/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D5A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5A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6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Excel_97-2003_Worksheet2.xls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Excel_97-2003_Worksheet1.xls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.xls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Custom%20Office%20Templates\Jmr%20Short%20Do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5959C-958F-454B-AD27-CBB1BC31B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Jmr Short Doc Template.dotx</Template>
  <TotalTime>52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Justin Reina</cp:lastModifiedBy>
  <cp:revision>7</cp:revision>
  <cp:lastPrinted>2017-01-16T17:02:00Z</cp:lastPrinted>
  <dcterms:created xsi:type="dcterms:W3CDTF">2017-01-16T16:11:00Z</dcterms:created>
  <dcterms:modified xsi:type="dcterms:W3CDTF">2017-01-16T17:03:00Z</dcterms:modified>
</cp:coreProperties>
</file>